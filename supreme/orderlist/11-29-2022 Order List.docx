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BAA6" w14:textId="372D3329" w:rsidR="00A24252" w:rsidRPr="007D1B43" w:rsidRDefault="003416F5" w:rsidP="00391555">
      <w:pPr>
        <w:spacing w:after="0"/>
        <w:ind w:left="360" w:hanging="90"/>
        <w:rPr>
          <w:rFonts w:ascii="Lucida Sans Typewriter" w:hAnsi="Lucida Sans Typewriter"/>
          <w:b/>
          <w:bCs/>
          <w:szCs w:val="20"/>
        </w:rPr>
      </w:pPr>
      <w:r w:rsidRPr="007D1B43">
        <w:rPr>
          <w:rFonts w:ascii="Lucida Sans Typewriter" w:hAnsi="Lucida Sans Typewriter"/>
          <w:b/>
          <w:bCs/>
          <w:szCs w:val="20"/>
        </w:rPr>
        <w:t xml:space="preserve">(ORDER LIST:  </w:t>
      </w:r>
      <w:r w:rsidR="00431552">
        <w:rPr>
          <w:rFonts w:ascii="Lucida Sans Typewriter" w:hAnsi="Lucida Sans Typewriter"/>
          <w:b/>
          <w:bCs/>
          <w:szCs w:val="20"/>
        </w:rPr>
        <w:t>1 Rid</w:t>
      </w:r>
      <w:r w:rsidRPr="007D1B43">
        <w:rPr>
          <w:rFonts w:ascii="Lucida Sans Typewriter" w:hAnsi="Lucida Sans Typewriter"/>
          <w:b/>
          <w:bCs/>
          <w:szCs w:val="20"/>
        </w:rPr>
        <w:t xml:space="preserve">.) </w:t>
      </w:r>
    </w:p>
    <w:p w14:paraId="3B11494C" w14:textId="77777777" w:rsidR="00A24252" w:rsidRPr="007D1B43" w:rsidRDefault="003416F5">
      <w:pPr>
        <w:spacing w:after="0"/>
        <w:ind w:left="1" w:firstLine="0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b/>
          <w:szCs w:val="20"/>
        </w:rPr>
        <w:t xml:space="preserve"> </w:t>
      </w:r>
    </w:p>
    <w:p w14:paraId="2135BE08" w14:textId="77777777" w:rsidR="00A24252" w:rsidRPr="007D1B43" w:rsidRDefault="003416F5">
      <w:pPr>
        <w:spacing w:after="0"/>
        <w:ind w:left="1" w:firstLine="0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b/>
          <w:szCs w:val="20"/>
        </w:rPr>
        <w:t xml:space="preserve"> </w:t>
      </w:r>
    </w:p>
    <w:p w14:paraId="25C7EF15" w14:textId="6A1B956C" w:rsidR="00A24252" w:rsidRPr="007D1B43" w:rsidRDefault="00431552" w:rsidP="003C486D">
      <w:pPr>
        <w:spacing w:after="80"/>
        <w:ind w:left="158" w:hanging="14"/>
        <w:jc w:val="center"/>
        <w:rPr>
          <w:rFonts w:ascii="Lucida Sans Typewriter" w:hAnsi="Lucida Sans Typewriter"/>
          <w:b/>
          <w:bCs/>
          <w:szCs w:val="20"/>
        </w:rPr>
      </w:pPr>
      <w:r>
        <w:rPr>
          <w:rFonts w:ascii="Lucida Sans Typewriter" w:hAnsi="Lucida Sans Typewriter"/>
          <w:b/>
          <w:bCs/>
          <w:szCs w:val="20"/>
        </w:rPr>
        <w:t>TUESDAY</w:t>
      </w:r>
      <w:r w:rsidR="003416F5" w:rsidRPr="007D1B43">
        <w:rPr>
          <w:rFonts w:ascii="Lucida Sans Typewriter" w:hAnsi="Lucida Sans Typewriter"/>
          <w:b/>
          <w:bCs/>
          <w:szCs w:val="20"/>
        </w:rPr>
        <w:t xml:space="preserve">, </w:t>
      </w:r>
      <w:r>
        <w:rPr>
          <w:rFonts w:ascii="Lucida Sans Typewriter" w:hAnsi="Lucida Sans Typewriter"/>
          <w:b/>
          <w:bCs/>
          <w:szCs w:val="20"/>
        </w:rPr>
        <w:t>NOVEMBER 29</w:t>
      </w:r>
      <w:r w:rsidR="003416F5" w:rsidRPr="007D1B43">
        <w:rPr>
          <w:rFonts w:ascii="Lucida Sans Typewriter" w:hAnsi="Lucida Sans Typewriter"/>
          <w:b/>
          <w:bCs/>
          <w:szCs w:val="20"/>
        </w:rPr>
        <w:t>, 202</w:t>
      </w:r>
      <w:r>
        <w:rPr>
          <w:rFonts w:ascii="Lucida Sans Typewriter" w:hAnsi="Lucida Sans Typewriter"/>
          <w:b/>
          <w:bCs/>
          <w:szCs w:val="20"/>
        </w:rPr>
        <w:t>2</w:t>
      </w:r>
      <w:r w:rsidR="003416F5" w:rsidRPr="007D1B43">
        <w:rPr>
          <w:rFonts w:ascii="Lucida Sans Typewriter" w:hAnsi="Lucida Sans Typewriter"/>
          <w:b/>
          <w:bCs/>
          <w:szCs w:val="20"/>
        </w:rPr>
        <w:t xml:space="preserve"> </w:t>
      </w:r>
    </w:p>
    <w:p w14:paraId="05A06874" w14:textId="77777777" w:rsidR="00BF7D2A" w:rsidRPr="007D1B43" w:rsidRDefault="003416F5" w:rsidP="00BF7D2A">
      <w:pPr>
        <w:spacing w:after="0"/>
        <w:ind w:left="1" w:firstLine="0"/>
        <w:rPr>
          <w:rFonts w:ascii="Lucida Sans Typewriter" w:hAnsi="Lucida Sans Typewriter"/>
          <w:sz w:val="24"/>
          <w:szCs w:val="24"/>
        </w:rPr>
      </w:pPr>
      <w:r w:rsidRPr="007D1B43">
        <w:rPr>
          <w:rFonts w:ascii="Lucida Sans Typewriter" w:hAnsi="Lucida Sans Typewriter"/>
          <w:szCs w:val="20"/>
        </w:rPr>
        <w:t xml:space="preserve"> </w:t>
      </w:r>
    </w:p>
    <w:p w14:paraId="022BB89F" w14:textId="2150F524" w:rsidR="00A24252" w:rsidRPr="00BF7D2A" w:rsidRDefault="00BF7D2A" w:rsidP="00BF7D2A">
      <w:pPr>
        <w:spacing w:after="0"/>
        <w:ind w:left="259" w:firstLine="0"/>
        <w:jc w:val="center"/>
        <w:rPr>
          <w:rFonts w:ascii="Lucida Sans Typewriter" w:hAnsi="Lucida Sans Typewriter"/>
          <w:szCs w:val="20"/>
        </w:rPr>
      </w:pPr>
      <w:r w:rsidRPr="007D1B43">
        <w:rPr>
          <w:rFonts w:ascii="Lucida Sans Typewriter" w:hAnsi="Lucida Sans Typewriter"/>
          <w:szCs w:val="20"/>
        </w:rPr>
        <w:t xml:space="preserve"> </w:t>
      </w:r>
    </w:p>
    <w:p w14:paraId="0B014EEE" w14:textId="60CC6004" w:rsidR="007D1B43" w:rsidRPr="007D1B43" w:rsidRDefault="00431552" w:rsidP="003C486D">
      <w:pPr>
        <w:pStyle w:val="Heading1"/>
        <w:spacing w:after="190"/>
        <w:ind w:left="144" w:hanging="58"/>
        <w:rPr>
          <w:rFonts w:ascii="Lucida Sans Typewriter" w:hAnsi="Lucida Sans Typewriter"/>
          <w:b/>
          <w:bCs/>
          <w:szCs w:val="20"/>
        </w:rPr>
      </w:pPr>
      <w:r>
        <w:rPr>
          <w:rFonts w:ascii="Lucida Sans Typewriter" w:hAnsi="Lucida Sans Typewriter"/>
          <w:b/>
          <w:bCs/>
          <w:szCs w:val="20"/>
        </w:rPr>
        <w:t>APPEAL – PROBABLE JURISDICTION NOTED</w:t>
      </w:r>
    </w:p>
    <w:p w14:paraId="4C3DB50F" w14:textId="131F3A96" w:rsidR="007D1B43" w:rsidRPr="003C486D" w:rsidRDefault="00431552" w:rsidP="00BF7D2A">
      <w:pPr>
        <w:tabs>
          <w:tab w:val="center" w:pos="2880"/>
        </w:tabs>
        <w:spacing w:after="0"/>
        <w:ind w:left="270" w:right="-611" w:firstLine="0"/>
        <w:rPr>
          <w:rFonts w:ascii="Lucida Sans Typewriter" w:hAnsi="Lucida Sans Typewriter"/>
          <w:szCs w:val="20"/>
        </w:rPr>
      </w:pPr>
      <w:r>
        <w:rPr>
          <w:rFonts w:ascii="Lucida Sans Typewriter" w:hAnsi="Lucida Sans Typewriter"/>
          <w:szCs w:val="20"/>
        </w:rPr>
        <w:t>22</w:t>
      </w:r>
      <w:r w:rsidR="007D1B43" w:rsidRPr="003C486D">
        <w:rPr>
          <w:rFonts w:ascii="Lucida Sans Typewriter" w:hAnsi="Lucida Sans Typewriter"/>
          <w:szCs w:val="20"/>
        </w:rPr>
        <w:t>-</w:t>
      </w:r>
      <w:r>
        <w:rPr>
          <w:rFonts w:ascii="Lucida Sans Typewriter" w:hAnsi="Lucida Sans Typewriter"/>
          <w:szCs w:val="20"/>
        </w:rPr>
        <w:t>15</w:t>
      </w:r>
      <w:r w:rsidR="007D1B43" w:rsidRPr="003C486D">
        <w:rPr>
          <w:rFonts w:ascii="Lucida Sans Typewriter" w:hAnsi="Lucida Sans Typewriter"/>
          <w:szCs w:val="20"/>
        </w:rPr>
        <w:tab/>
      </w:r>
      <w:r w:rsidR="00BF7D2A">
        <w:rPr>
          <w:rFonts w:ascii="Lucida Sans Typewriter" w:hAnsi="Lucida Sans Typewriter"/>
          <w:szCs w:val="20"/>
        </w:rPr>
        <w:t>STATE V. GAVIN</w:t>
      </w:r>
    </w:p>
    <w:p w14:paraId="7657EDEB" w14:textId="77777777" w:rsidR="007D1B43" w:rsidRPr="003C486D" w:rsidRDefault="007D1B43" w:rsidP="007D1B43">
      <w:pPr>
        <w:spacing w:after="0"/>
        <w:ind w:left="0" w:firstLine="0"/>
        <w:rPr>
          <w:rFonts w:ascii="Lucida Sans Typewriter" w:hAnsi="Lucida Sans Typewriter"/>
          <w:szCs w:val="20"/>
        </w:rPr>
      </w:pPr>
      <w:r w:rsidRPr="003C486D">
        <w:rPr>
          <w:rFonts w:ascii="Lucida Sans Typewriter" w:hAnsi="Lucida Sans Typewriter"/>
          <w:szCs w:val="20"/>
        </w:rPr>
        <w:t xml:space="preserve"> </w:t>
      </w:r>
    </w:p>
    <w:p w14:paraId="483DF254" w14:textId="02D12FE3" w:rsidR="007505ED" w:rsidRDefault="007D1B43" w:rsidP="00431552">
      <w:pPr>
        <w:tabs>
          <w:tab w:val="center" w:pos="4680"/>
        </w:tabs>
        <w:spacing w:line="480" w:lineRule="auto"/>
        <w:ind w:left="2070" w:right="-71" w:firstLine="360"/>
        <w:rPr>
          <w:rFonts w:ascii="Lucida Sans Typewriter" w:hAnsi="Lucida Sans Typewriter"/>
          <w:sz w:val="21"/>
          <w:szCs w:val="21"/>
        </w:rPr>
      </w:pPr>
      <w:r w:rsidRPr="003C486D">
        <w:rPr>
          <w:rFonts w:ascii="Lucida Sans Typewriter" w:eastAsia="Calibri" w:hAnsi="Lucida Sans Typewriter" w:cs="Calibri"/>
          <w:szCs w:val="20"/>
        </w:rPr>
        <w:tab/>
      </w:r>
      <w:r w:rsidR="00431552" w:rsidRPr="00431552">
        <w:rPr>
          <w:rFonts w:ascii="Lucida Sans Typewriter" w:eastAsia="Calibri" w:hAnsi="Lucida Sans Typewriter" w:cs="Calibri"/>
          <w:szCs w:val="20"/>
        </w:rPr>
        <w:t>In this case probable jurisdiction is noted.</w:t>
      </w:r>
      <w:r w:rsidR="00BF7D2A">
        <w:rPr>
          <w:rFonts w:ascii="Lucida Sans Typewriter" w:eastAsia="Calibri" w:hAnsi="Lucida Sans Typewriter" w:cs="Calibri"/>
          <w:szCs w:val="20"/>
        </w:rPr>
        <w:t xml:space="preserve"> </w:t>
      </w:r>
    </w:p>
    <w:p w14:paraId="0B86642C" w14:textId="77777777" w:rsidR="007505ED" w:rsidRPr="009C5D7D" w:rsidRDefault="007505ED" w:rsidP="003416F5">
      <w:pPr>
        <w:tabs>
          <w:tab w:val="center" w:pos="5670"/>
        </w:tabs>
        <w:spacing w:line="480" w:lineRule="auto"/>
        <w:ind w:left="2070" w:right="-71" w:firstLine="450"/>
        <w:rPr>
          <w:rFonts w:ascii="Lucida Sans Typewriter" w:hAnsi="Lucida Sans Typewriter"/>
          <w:sz w:val="21"/>
          <w:szCs w:val="21"/>
        </w:rPr>
      </w:pPr>
    </w:p>
    <w:p w14:paraId="3DBDB5CA" w14:textId="77777777" w:rsidR="00A24252" w:rsidRPr="007B4FE6" w:rsidRDefault="003416F5">
      <w:pPr>
        <w:spacing w:after="229"/>
        <w:ind w:left="1439" w:firstLine="0"/>
        <w:rPr>
          <w:rFonts w:ascii="Lucida Console" w:hAnsi="Lucida Console"/>
        </w:rPr>
      </w:pPr>
      <w:r w:rsidRPr="007B4FE6">
        <w:rPr>
          <w:rFonts w:ascii="Lucida Console" w:hAnsi="Lucida Console"/>
        </w:rPr>
        <w:t xml:space="preserve"> </w:t>
      </w:r>
      <w:r w:rsidRPr="007B4FE6">
        <w:rPr>
          <w:rFonts w:ascii="Lucida Console" w:hAnsi="Lucida Console"/>
        </w:rPr>
        <w:tab/>
        <w:t xml:space="preserve"> </w:t>
      </w:r>
    </w:p>
    <w:p w14:paraId="31F3DD00" w14:textId="77777777" w:rsidR="00A24252" w:rsidRPr="007B4FE6" w:rsidRDefault="003416F5">
      <w:pPr>
        <w:spacing w:after="0"/>
        <w:ind w:left="2159" w:firstLine="0"/>
        <w:rPr>
          <w:rFonts w:ascii="Lucida Console" w:hAnsi="Lucida Console"/>
        </w:rPr>
      </w:pPr>
      <w:r w:rsidRPr="007B4FE6">
        <w:rPr>
          <w:rFonts w:ascii="Lucida Console" w:hAnsi="Lucida Console"/>
        </w:rPr>
        <w:t xml:space="preserve"> </w:t>
      </w:r>
    </w:p>
    <w:sectPr w:rsidR="00A24252" w:rsidRPr="007B4FE6" w:rsidSect="007B4FE6">
      <w:pgSz w:w="12240" w:h="15840"/>
      <w:pgMar w:top="1440" w:right="1440" w:bottom="1440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552"/>
    <w:rsid w:val="001107B9"/>
    <w:rsid w:val="00186789"/>
    <w:rsid w:val="001D7D74"/>
    <w:rsid w:val="00233E0D"/>
    <w:rsid w:val="003416F5"/>
    <w:rsid w:val="00391555"/>
    <w:rsid w:val="003C486D"/>
    <w:rsid w:val="00430572"/>
    <w:rsid w:val="00431552"/>
    <w:rsid w:val="00444C21"/>
    <w:rsid w:val="00514421"/>
    <w:rsid w:val="006D2EC5"/>
    <w:rsid w:val="00711372"/>
    <w:rsid w:val="007505ED"/>
    <w:rsid w:val="007B4FE6"/>
    <w:rsid w:val="007D1B43"/>
    <w:rsid w:val="009C5D7D"/>
    <w:rsid w:val="00A24252"/>
    <w:rsid w:val="00A418D0"/>
    <w:rsid w:val="00B94F96"/>
    <w:rsid w:val="00BF7D2A"/>
    <w:rsid w:val="00D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E553"/>
  <w15:docId w15:val="{6A0F41A3-5665-4AEA-AE07-F3787E7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43"/>
    <w:pPr>
      <w:spacing w:after="224"/>
      <w:ind w:left="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/>
      <w:ind w:left="1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bte\Documents\Custom%20Office%20Templates\RSCOrder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RSCOrderList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Uncircuited Gaming</dc:creator>
  <cp:keywords/>
  <cp:lastModifiedBy>Na Wang</cp:lastModifiedBy>
  <cp:revision>2</cp:revision>
  <cp:lastPrinted>2021-02-04T20:31:00Z</cp:lastPrinted>
  <dcterms:created xsi:type="dcterms:W3CDTF">2022-11-29T06:13:00Z</dcterms:created>
  <dcterms:modified xsi:type="dcterms:W3CDTF">2022-11-29T17:00:00Z</dcterms:modified>
</cp:coreProperties>
</file>