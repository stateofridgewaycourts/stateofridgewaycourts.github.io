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8DE8" w14:textId="20A6119A" w:rsidR="00A24252" w:rsidRPr="007D1B43" w:rsidRDefault="003416F5" w:rsidP="00391555">
      <w:pPr>
        <w:spacing w:after="0"/>
        <w:ind w:left="360" w:hanging="90"/>
        <w:rPr>
          <w:rFonts w:ascii="Lucida Sans Typewriter" w:hAnsi="Lucida Sans Typewriter"/>
          <w:b/>
          <w:bCs/>
          <w:szCs w:val="20"/>
        </w:rPr>
      </w:pPr>
      <w:r w:rsidRPr="007D1B43">
        <w:rPr>
          <w:rFonts w:ascii="Lucida Sans Typewriter" w:hAnsi="Lucida Sans Typewriter"/>
          <w:b/>
          <w:bCs/>
          <w:szCs w:val="20"/>
        </w:rPr>
        <w:t xml:space="preserve">(ORDER LIST:  </w:t>
      </w:r>
      <w:r w:rsidR="00237D58">
        <w:rPr>
          <w:rFonts w:ascii="Lucida Sans Typewriter" w:hAnsi="Lucida Sans Typewriter"/>
          <w:b/>
          <w:bCs/>
          <w:szCs w:val="20"/>
        </w:rPr>
        <w:t>1 Rid.)</w:t>
      </w:r>
      <w:r w:rsidRPr="007D1B43">
        <w:rPr>
          <w:rFonts w:ascii="Lucida Sans Typewriter" w:hAnsi="Lucida Sans Typewriter"/>
          <w:b/>
          <w:bCs/>
          <w:szCs w:val="20"/>
        </w:rPr>
        <w:t xml:space="preserve"> </w:t>
      </w:r>
    </w:p>
    <w:p w14:paraId="3E90E5A8" w14:textId="77777777" w:rsidR="00A24252" w:rsidRPr="007D1B43" w:rsidRDefault="003416F5">
      <w:pPr>
        <w:spacing w:after="0"/>
        <w:ind w:left="1" w:firstLine="0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b/>
          <w:szCs w:val="20"/>
        </w:rPr>
        <w:t xml:space="preserve"> </w:t>
      </w:r>
    </w:p>
    <w:p w14:paraId="57C738D8" w14:textId="77777777" w:rsidR="00A24252" w:rsidRPr="007D1B43" w:rsidRDefault="003416F5">
      <w:pPr>
        <w:spacing w:after="0"/>
        <w:ind w:left="1" w:firstLine="0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b/>
          <w:szCs w:val="20"/>
        </w:rPr>
        <w:t xml:space="preserve"> </w:t>
      </w:r>
    </w:p>
    <w:p w14:paraId="10DC9601" w14:textId="5AF794BA" w:rsidR="00A24252" w:rsidRPr="007D1B43" w:rsidRDefault="00237D58" w:rsidP="003C486D">
      <w:pPr>
        <w:spacing w:after="80"/>
        <w:ind w:left="158" w:hanging="14"/>
        <w:jc w:val="center"/>
        <w:rPr>
          <w:rFonts w:ascii="Lucida Sans Typewriter" w:hAnsi="Lucida Sans Typewriter"/>
          <w:b/>
          <w:bCs/>
          <w:szCs w:val="20"/>
        </w:rPr>
      </w:pPr>
      <w:r>
        <w:rPr>
          <w:rFonts w:ascii="Lucida Sans Typewriter" w:hAnsi="Lucida Sans Typewriter"/>
          <w:b/>
          <w:bCs/>
          <w:szCs w:val="20"/>
        </w:rPr>
        <w:t>TUESDAY</w:t>
      </w:r>
      <w:r w:rsidR="003416F5" w:rsidRPr="007D1B43">
        <w:rPr>
          <w:rFonts w:ascii="Lucida Sans Typewriter" w:hAnsi="Lucida Sans Typewriter"/>
          <w:b/>
          <w:bCs/>
          <w:szCs w:val="20"/>
        </w:rPr>
        <w:t xml:space="preserve">, </w:t>
      </w:r>
      <w:r>
        <w:rPr>
          <w:rFonts w:ascii="Lucida Sans Typewriter" w:hAnsi="Lucida Sans Typewriter"/>
          <w:b/>
          <w:bCs/>
          <w:szCs w:val="20"/>
        </w:rPr>
        <w:t>NOVEMBER 22</w:t>
      </w:r>
      <w:r w:rsidR="003416F5" w:rsidRPr="007D1B43">
        <w:rPr>
          <w:rFonts w:ascii="Lucida Sans Typewriter" w:hAnsi="Lucida Sans Typewriter"/>
          <w:b/>
          <w:bCs/>
          <w:szCs w:val="20"/>
        </w:rPr>
        <w:t>, 202</w:t>
      </w:r>
      <w:r>
        <w:rPr>
          <w:rFonts w:ascii="Lucida Sans Typewriter" w:hAnsi="Lucida Sans Typewriter"/>
          <w:b/>
          <w:bCs/>
          <w:szCs w:val="20"/>
        </w:rPr>
        <w:t>2</w:t>
      </w:r>
      <w:r w:rsidR="003416F5" w:rsidRPr="007D1B43">
        <w:rPr>
          <w:rFonts w:ascii="Lucida Sans Typewriter" w:hAnsi="Lucida Sans Typewriter"/>
          <w:b/>
          <w:bCs/>
          <w:szCs w:val="20"/>
        </w:rPr>
        <w:t xml:space="preserve"> </w:t>
      </w:r>
    </w:p>
    <w:p w14:paraId="79736E8A" w14:textId="77777777" w:rsidR="00A24252" w:rsidRPr="007D1B43" w:rsidRDefault="003416F5">
      <w:pPr>
        <w:spacing w:after="0"/>
        <w:ind w:left="1" w:firstLine="0"/>
        <w:rPr>
          <w:rFonts w:ascii="Lucida Sans Typewriter" w:hAnsi="Lucida Sans Typewriter"/>
          <w:sz w:val="24"/>
          <w:szCs w:val="24"/>
        </w:rPr>
      </w:pPr>
      <w:r w:rsidRPr="007D1B43">
        <w:rPr>
          <w:rFonts w:ascii="Lucida Sans Typewriter" w:hAnsi="Lucida Sans Typewriter"/>
          <w:szCs w:val="20"/>
        </w:rPr>
        <w:t xml:space="preserve"> </w:t>
      </w:r>
    </w:p>
    <w:p w14:paraId="5C649D97" w14:textId="77777777" w:rsidR="00A24252" w:rsidRPr="007D1B43" w:rsidRDefault="003416F5">
      <w:pPr>
        <w:spacing w:after="0"/>
        <w:ind w:left="259" w:firstLine="0"/>
        <w:jc w:val="center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szCs w:val="20"/>
        </w:rPr>
        <w:t xml:space="preserve"> </w:t>
      </w:r>
    </w:p>
    <w:p w14:paraId="1AFE94A2" w14:textId="1A23670C" w:rsidR="007D1B43" w:rsidRPr="007D1B43" w:rsidRDefault="00237D58" w:rsidP="003C486D">
      <w:pPr>
        <w:pStyle w:val="Heading1"/>
        <w:spacing w:after="190"/>
        <w:ind w:left="158" w:hanging="14"/>
        <w:rPr>
          <w:rFonts w:ascii="Lucida Sans Typewriter" w:hAnsi="Lucida Sans Typewriter"/>
          <w:b/>
          <w:bCs/>
          <w:szCs w:val="20"/>
        </w:rPr>
      </w:pPr>
      <w:r>
        <w:rPr>
          <w:rFonts w:ascii="Lucida Sans Typewriter" w:hAnsi="Lucida Sans Typewriter"/>
          <w:b/>
          <w:bCs/>
          <w:szCs w:val="20"/>
        </w:rPr>
        <w:t>CERTIORARI DISMISSED</w:t>
      </w:r>
    </w:p>
    <w:p w14:paraId="3398B81C" w14:textId="3F9EE9A0" w:rsidR="007D1B43" w:rsidRPr="003C486D" w:rsidRDefault="00237D58" w:rsidP="00AF1604">
      <w:pPr>
        <w:tabs>
          <w:tab w:val="center" w:pos="3150"/>
        </w:tabs>
        <w:spacing w:after="0"/>
        <w:ind w:left="360" w:right="-701" w:hanging="90"/>
        <w:rPr>
          <w:rFonts w:ascii="Lucida Sans Typewriter" w:hAnsi="Lucida Sans Typewriter"/>
          <w:szCs w:val="20"/>
        </w:rPr>
      </w:pPr>
      <w:r>
        <w:rPr>
          <w:rFonts w:ascii="Lucida Sans Typewriter" w:hAnsi="Lucida Sans Typewriter"/>
          <w:szCs w:val="20"/>
        </w:rPr>
        <w:t>22-13</w:t>
      </w:r>
      <w:r w:rsidR="007D1B43" w:rsidRPr="003C486D">
        <w:rPr>
          <w:rFonts w:ascii="Lucida Sans Typewriter" w:hAnsi="Lucida Sans Typewriter"/>
          <w:szCs w:val="20"/>
        </w:rPr>
        <w:t xml:space="preserve"> </w:t>
      </w:r>
      <w:r w:rsidR="007D1B43" w:rsidRPr="003C486D">
        <w:rPr>
          <w:rFonts w:ascii="Lucida Sans Typewriter" w:hAnsi="Lucida Sans Typewriter"/>
          <w:szCs w:val="20"/>
        </w:rPr>
        <w:tab/>
      </w:r>
      <w:r w:rsidRPr="00237D58">
        <w:rPr>
          <w:rFonts w:ascii="Lucida Sans Typewriter" w:hAnsi="Lucida Sans Typewriter"/>
          <w:szCs w:val="20"/>
        </w:rPr>
        <w:t>DRACONICLAW V. STATE</w:t>
      </w:r>
    </w:p>
    <w:p w14:paraId="04DBD8ED" w14:textId="3B6861D9" w:rsidR="007D1B43" w:rsidRPr="003C486D" w:rsidRDefault="007D1B43" w:rsidP="003C486D">
      <w:pPr>
        <w:tabs>
          <w:tab w:val="center" w:pos="5940"/>
        </w:tabs>
        <w:spacing w:after="0"/>
        <w:ind w:left="360" w:right="-701" w:hanging="90"/>
        <w:rPr>
          <w:rFonts w:ascii="Lucida Sans Typewriter" w:hAnsi="Lucida Sans Typewriter"/>
          <w:szCs w:val="20"/>
        </w:rPr>
      </w:pPr>
      <w:r w:rsidRPr="003C486D">
        <w:rPr>
          <w:rFonts w:ascii="Lucida Sans Typewriter" w:hAnsi="Lucida Sans Typewriter"/>
          <w:szCs w:val="20"/>
        </w:rPr>
        <w:t xml:space="preserve"> </w:t>
      </w:r>
    </w:p>
    <w:p w14:paraId="011DABE8" w14:textId="185957C5" w:rsidR="007D1B43" w:rsidRPr="003C486D" w:rsidRDefault="00237D58" w:rsidP="00237D58">
      <w:pPr>
        <w:spacing w:line="480" w:lineRule="auto"/>
        <w:ind w:left="1890" w:right="-71" w:firstLine="540"/>
        <w:rPr>
          <w:rFonts w:ascii="Lucida Sans Typewriter" w:hAnsi="Lucida Sans Typewriter"/>
          <w:szCs w:val="20"/>
        </w:rPr>
      </w:pPr>
      <w:r>
        <w:rPr>
          <w:rFonts w:ascii="Lucida Sans Typewriter" w:eastAsia="Calibri" w:hAnsi="Lucida Sans Typewriter" w:cs="Calibri"/>
          <w:szCs w:val="20"/>
        </w:rPr>
        <w:t>The writ of certiorari is dismissed.</w:t>
      </w:r>
    </w:p>
    <w:p w14:paraId="6833EEF3" w14:textId="77777777" w:rsidR="007505ED" w:rsidRDefault="007505ED" w:rsidP="00237D58">
      <w:pPr>
        <w:tabs>
          <w:tab w:val="center" w:pos="5670"/>
        </w:tabs>
        <w:spacing w:line="480" w:lineRule="auto"/>
        <w:ind w:left="0" w:right="-71" w:firstLine="0"/>
        <w:rPr>
          <w:rFonts w:ascii="Lucida Sans Typewriter" w:hAnsi="Lucida Sans Typewriter"/>
          <w:sz w:val="21"/>
          <w:szCs w:val="21"/>
        </w:rPr>
      </w:pPr>
    </w:p>
    <w:p w14:paraId="2B62C50F" w14:textId="77777777" w:rsidR="007505ED" w:rsidRPr="009C5D7D" w:rsidRDefault="007505ED" w:rsidP="003416F5">
      <w:pPr>
        <w:tabs>
          <w:tab w:val="center" w:pos="5670"/>
        </w:tabs>
        <w:spacing w:line="480" w:lineRule="auto"/>
        <w:ind w:left="2070" w:right="-71" w:firstLine="450"/>
        <w:rPr>
          <w:rFonts w:ascii="Lucida Sans Typewriter" w:hAnsi="Lucida Sans Typewriter"/>
          <w:sz w:val="21"/>
          <w:szCs w:val="21"/>
        </w:rPr>
      </w:pPr>
    </w:p>
    <w:p w14:paraId="072E8FB1" w14:textId="77777777" w:rsidR="00A24252" w:rsidRPr="007B4FE6" w:rsidRDefault="003416F5">
      <w:pPr>
        <w:spacing w:after="229"/>
        <w:ind w:left="1439" w:firstLine="0"/>
        <w:rPr>
          <w:rFonts w:ascii="Lucida Console" w:hAnsi="Lucida Console"/>
        </w:rPr>
      </w:pPr>
      <w:r w:rsidRPr="007B4FE6">
        <w:rPr>
          <w:rFonts w:ascii="Lucida Console" w:hAnsi="Lucida Console"/>
        </w:rPr>
        <w:t xml:space="preserve"> </w:t>
      </w:r>
      <w:r w:rsidRPr="007B4FE6">
        <w:rPr>
          <w:rFonts w:ascii="Lucida Console" w:hAnsi="Lucida Console"/>
        </w:rPr>
        <w:tab/>
        <w:t xml:space="preserve"> </w:t>
      </w:r>
    </w:p>
    <w:p w14:paraId="204B3878" w14:textId="77777777" w:rsidR="00A24252" w:rsidRPr="007B4FE6" w:rsidRDefault="003416F5">
      <w:pPr>
        <w:spacing w:after="0"/>
        <w:ind w:left="2159" w:firstLine="0"/>
        <w:rPr>
          <w:rFonts w:ascii="Lucida Console" w:hAnsi="Lucida Console"/>
        </w:rPr>
      </w:pPr>
      <w:r w:rsidRPr="007B4FE6">
        <w:rPr>
          <w:rFonts w:ascii="Lucida Console" w:hAnsi="Lucida Console"/>
        </w:rPr>
        <w:t xml:space="preserve"> </w:t>
      </w:r>
    </w:p>
    <w:sectPr w:rsidR="00A24252" w:rsidRPr="007B4FE6" w:rsidSect="007B4FE6">
      <w:pgSz w:w="12240" w:h="15840"/>
      <w:pgMar w:top="1440" w:right="1440" w:bottom="1440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58"/>
    <w:rsid w:val="001107B9"/>
    <w:rsid w:val="00186789"/>
    <w:rsid w:val="001D7D74"/>
    <w:rsid w:val="00233E0D"/>
    <w:rsid w:val="00237D58"/>
    <w:rsid w:val="003416F5"/>
    <w:rsid w:val="00391555"/>
    <w:rsid w:val="003C486D"/>
    <w:rsid w:val="00430572"/>
    <w:rsid w:val="00444C21"/>
    <w:rsid w:val="00514421"/>
    <w:rsid w:val="006D2EC5"/>
    <w:rsid w:val="00711372"/>
    <w:rsid w:val="007505ED"/>
    <w:rsid w:val="007B4FE6"/>
    <w:rsid w:val="007D1B43"/>
    <w:rsid w:val="009C5D7D"/>
    <w:rsid w:val="00A24252"/>
    <w:rsid w:val="00A418D0"/>
    <w:rsid w:val="00AF1604"/>
    <w:rsid w:val="00B94F96"/>
    <w:rsid w:val="00D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2711"/>
  <w15:docId w15:val="{29132EC5-9B9B-4790-A73A-86417E9D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3"/>
    <w:pPr>
      <w:spacing w:after="224"/>
      <w:ind w:left="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ind w:left="1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bte\Documents\Custom%20Office%20Templates\RSCOrder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RSCOrderList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Uncircuited Gaming</dc:creator>
  <cp:keywords/>
  <cp:lastModifiedBy>Na Wang</cp:lastModifiedBy>
  <cp:revision>2</cp:revision>
  <cp:lastPrinted>2021-02-04T20:31:00Z</cp:lastPrinted>
  <dcterms:created xsi:type="dcterms:W3CDTF">2022-11-29T06:12:00Z</dcterms:created>
  <dcterms:modified xsi:type="dcterms:W3CDTF">2022-11-29T17:00:00Z</dcterms:modified>
</cp:coreProperties>
</file>